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280E7BB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In the project analysis we determine all the features and functionalities the project must accomplish along with all the risk that we may have to face during the duration of the project so in the analysis we must find these risk and come up with a solution if these risks occur in the future. Having the proper infrastructure is crucial as it provide services to end user so having a good infrastructure can help the organization and as the head of IT operations, we need to ensure that the customer services are satisfied. </w:t>
      </w:r>
    </w:p>
    <w:p w14:paraId="4EAE059C"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Objective of the project</w:t>
      </w:r>
    </w:p>
    <w:p w14:paraId="051A067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Our objective is to select a proper infrastructure which will provide more functionality than the current infrastructure that is being used. And from we must select a specific infrastructure and determine why it is better than the rest of the infrastructures, the options are traditional server deployment, virtualized deployment and in housed (on site) or off-site (ISP) based deployment. </w:t>
      </w:r>
    </w:p>
    <w:p w14:paraId="5277DAED" w14:textId="77777777" w:rsidR="00A34187" w:rsidRPr="007E5852" w:rsidRDefault="00A34187">
      <w:pPr>
        <w:rPr>
          <w:rFonts w:ascii="Times New Roman" w:hAnsi="Times New Roman" w:cs="Times New Roman"/>
          <w:sz w:val="24"/>
          <w:szCs w:val="24"/>
        </w:rPr>
      </w:pPr>
    </w:p>
    <w:p w14:paraId="5B16970E"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Details about the Infrastructure</w:t>
      </w:r>
    </w:p>
    <w:p w14:paraId="0CADCF94"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Each of these infrastructures has their own pros and cons and as the heads of IT operations it is our task to determine an infrastructure that is suitable for the organization. here is some information about each of these infrastructures which may be helpful when deciding an infrastructure for the business. </w:t>
      </w:r>
    </w:p>
    <w:p w14:paraId="03010BE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Traditional server deployment</w:t>
      </w:r>
    </w:p>
    <w:p w14:paraId="7D594DB0" w14:textId="01103451"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traditional server deployment has its pros and cons which may affect the decision of the infrastructure. Some of the pros are High performance and specialized hardware and another advantage is that. The disadvantages are inability to virtualize and expensive disaster recovery and these are only some of the drawbacks to this infrastructure and should be considered when choosing.</w:t>
      </w:r>
    </w:p>
    <w:p w14:paraId="6606614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 xml:space="preserve">Virtualized deployment </w:t>
      </w:r>
    </w:p>
    <w:p w14:paraId="5A1B3F67" w14:textId="65B3AC9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rPr>
        <w:t xml:space="preserve">Server virtualization is a software architecture that allows more than one server operating system to run as a guest on a given physical server host. Some of the virtualization platforms are VMware, Xen and KVM. The virtualized deployment has its pros and cons some of its pros are less maintenance cost, less physical server and less energy cost. But this infrastructure also has </w:t>
      </w:r>
      <w:r w:rsidRPr="007E5852">
        <w:rPr>
          <w:rFonts w:ascii="Times New Roman" w:hAnsi="Times New Roman" w:cs="Times New Roman"/>
          <w:sz w:val="24"/>
          <w:szCs w:val="24"/>
        </w:rPr>
        <w:lastRenderedPageBreak/>
        <w:t>some cons sing point of failure and high stress on single machine. So, deciding whether this infrastructural is perfect for the business depend on the type of business and functionalities the business needs to provide to the customers.</w:t>
      </w:r>
    </w:p>
    <w:p w14:paraId="625C444F"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In housed or off-site based deployment</w:t>
      </w:r>
    </w:p>
    <w:p w14:paraId="08B56823"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This infrastructure also has its pros and cons when it is chosen Just like the other infrastructures. Some of its pros are that Gives you physical control over your backup, keeps critical data in-house so No third party has access to your information and No need to rely on an Internet connection for access to data.  Then there are some disadvantages for this infrastructure, and they are Needs space in your workspace for a rack or server, dedicated IT support and No uptime or recovery time guarantees</w:t>
      </w:r>
      <w:r w:rsidRPr="007E5852">
        <w:rPr>
          <w:rFonts w:ascii="Times New Roman" w:hAnsi="Times New Roman" w:cs="Times New Roman"/>
          <w:color w:val="333F48"/>
          <w:sz w:val="24"/>
          <w:szCs w:val="24"/>
          <w:shd w:val="clear" w:color="auto" w:fill="F3F3F3"/>
        </w:rPr>
        <w:t>.</w:t>
      </w:r>
      <w:r w:rsidRPr="007E5852">
        <w:rPr>
          <w:rFonts w:ascii="Times New Roman" w:hAnsi="Times New Roman" w:cs="Times New Roman"/>
          <w:sz w:val="24"/>
          <w:szCs w:val="24"/>
        </w:rPr>
        <w:t xml:space="preserve"> So, it depends on the business whether this infrastructure in suitable to the business.</w:t>
      </w:r>
    </w:p>
    <w:p w14:paraId="3268CD99" w14:textId="38F1114A" w:rsidR="00A34187" w:rsidRPr="007E5852" w:rsidRDefault="00A34187">
      <w:pPr>
        <w:rPr>
          <w:rFonts w:ascii="Times New Roman" w:hAnsi="Times New Roman" w:cs="Times New Roman"/>
          <w:b/>
          <w:bCs/>
          <w:sz w:val="24"/>
          <w:szCs w:val="24"/>
        </w:rPr>
      </w:pPr>
    </w:p>
    <w:p w14:paraId="133114F5" w14:textId="77777777" w:rsidR="00F61C74" w:rsidRPr="007E5852" w:rsidRDefault="00F61C74">
      <w:pPr>
        <w:rPr>
          <w:rFonts w:ascii="Times New Roman" w:hAnsi="Times New Roman" w:cs="Times New Roman"/>
          <w:b/>
          <w:bCs/>
          <w:sz w:val="24"/>
          <w:szCs w:val="24"/>
        </w:rPr>
      </w:pPr>
    </w:p>
    <w:p w14:paraId="79A439F9"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Project success</w:t>
      </w:r>
    </w:p>
    <w:p w14:paraId="2C510C08"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project will be a success when the correct infrastructure is chosen and has a clear understanding why this specific infrastructure is better than the current and from the other options that were available and what are the new functionalities it will provide. In addition, the infrastructure should be implemented and completed within the given time period and the budget for the project to be successful.</w:t>
      </w:r>
      <w:bookmarkStart w:id="0" w:name="_GoBack"/>
      <w:bookmarkEnd w:id="0"/>
    </w:p>
    <w:sectPr w:rsidR="00A34187" w:rsidRPr="007E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3AFE"/>
    <w:rsid w:val="0001767A"/>
    <w:rsid w:val="000F6D65"/>
    <w:rsid w:val="00126ED1"/>
    <w:rsid w:val="004324CC"/>
    <w:rsid w:val="005079B2"/>
    <w:rsid w:val="005165B9"/>
    <w:rsid w:val="00645252"/>
    <w:rsid w:val="0067438D"/>
    <w:rsid w:val="00692AF8"/>
    <w:rsid w:val="006A6606"/>
    <w:rsid w:val="006D3D74"/>
    <w:rsid w:val="006E30EE"/>
    <w:rsid w:val="007E5852"/>
    <w:rsid w:val="0083569A"/>
    <w:rsid w:val="00846ADD"/>
    <w:rsid w:val="00972E78"/>
    <w:rsid w:val="009F5E38"/>
    <w:rsid w:val="00A14A45"/>
    <w:rsid w:val="00A34187"/>
    <w:rsid w:val="00A501E6"/>
    <w:rsid w:val="00A9204E"/>
    <w:rsid w:val="00A92645"/>
    <w:rsid w:val="00CA228A"/>
    <w:rsid w:val="00D97ADC"/>
    <w:rsid w:val="00E0354D"/>
    <w:rsid w:val="00E24156"/>
    <w:rsid w:val="00E51310"/>
    <w:rsid w:val="00EC272B"/>
    <w:rsid w:val="00F54297"/>
    <w:rsid w:val="00F609DF"/>
    <w:rsid w:val="00F61C74"/>
    <w:rsid w:val="00F6292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DCF2E302-A2FE-4327-836D-9D409ED8D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210</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Ranul Ladduwahetty</cp:lastModifiedBy>
  <cp:revision>11</cp:revision>
  <dcterms:created xsi:type="dcterms:W3CDTF">2020-03-29T08:47:00Z</dcterms:created>
  <dcterms:modified xsi:type="dcterms:W3CDTF">2020-04-09T09:09:00Z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